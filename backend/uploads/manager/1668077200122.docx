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9921" w14:textId="77777777" w:rsidR="00F1345A" w:rsidRPr="00D86A8B" w:rsidRDefault="00F1345A" w:rsidP="000008F8">
      <w:pPr>
        <w:pStyle w:val="fin"/>
        <w:ind w:left="0" w:firstLine="0"/>
        <w:rPr>
          <w:rFonts w:ascii="Tahoma" w:hAnsi="Tahoma" w:cs="Tahoma"/>
          <w:lang w:val="en-GB"/>
        </w:rPr>
      </w:pPr>
    </w:p>
    <w:p w14:paraId="087C6314" w14:textId="417045D1" w:rsidR="00F1345A" w:rsidRPr="00D86A8B" w:rsidRDefault="000008F8" w:rsidP="00F1345A">
      <w:pPr>
        <w:pStyle w:val="fin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 xml:space="preserve">Recommendation for </w:t>
      </w:r>
      <w:proofErr w:type="spellStart"/>
      <w:r>
        <w:rPr>
          <w:rFonts w:ascii="Tahoma" w:hAnsi="Tahoma" w:cs="Tahoma"/>
          <w:b/>
          <w:lang w:val="en-GB"/>
        </w:rPr>
        <w:t>Elmeri</w:t>
      </w:r>
      <w:proofErr w:type="spellEnd"/>
      <w:r>
        <w:rPr>
          <w:rFonts w:ascii="Tahoma" w:hAnsi="Tahoma" w:cs="Tahoma"/>
          <w:b/>
          <w:lang w:val="en-GB"/>
        </w:rPr>
        <w:t xml:space="preserve"> </w:t>
      </w:r>
      <w:proofErr w:type="spellStart"/>
      <w:r>
        <w:rPr>
          <w:rFonts w:ascii="Tahoma" w:hAnsi="Tahoma" w:cs="Tahoma"/>
          <w:b/>
          <w:lang w:val="en-GB"/>
        </w:rPr>
        <w:t>Puranen</w:t>
      </w:r>
      <w:proofErr w:type="spellEnd"/>
      <w:r>
        <w:rPr>
          <w:rFonts w:ascii="Tahoma" w:hAnsi="Tahoma" w:cs="Tahoma"/>
          <w:b/>
          <w:lang w:val="en-GB"/>
        </w:rPr>
        <w:t xml:space="preserve"> regarding his future MBA studies</w:t>
      </w:r>
    </w:p>
    <w:p w14:paraId="26F1B2CF" w14:textId="77777777" w:rsidR="00F1345A" w:rsidRPr="00D86A8B" w:rsidRDefault="00F1345A" w:rsidP="00F1345A">
      <w:pPr>
        <w:pStyle w:val="fin"/>
        <w:rPr>
          <w:rFonts w:ascii="Tahoma" w:hAnsi="Tahoma" w:cs="Tahoma"/>
          <w:lang w:val="en-GB"/>
        </w:rPr>
      </w:pPr>
    </w:p>
    <w:p w14:paraId="2165800D" w14:textId="76537BDD" w:rsidR="00F1345A" w:rsidRPr="00D86A8B" w:rsidRDefault="00F1345A" w:rsidP="00F1345A">
      <w:pPr>
        <w:pStyle w:val="fin"/>
        <w:rPr>
          <w:rFonts w:ascii="Tahoma" w:hAnsi="Tahoma" w:cs="Tahoma"/>
          <w:lang w:val="en-GB"/>
        </w:rPr>
      </w:pPr>
      <w:r w:rsidRPr="00D86A8B">
        <w:rPr>
          <w:rFonts w:ascii="Tahoma" w:hAnsi="Tahoma" w:cs="Tahoma"/>
          <w:lang w:val="en-GB"/>
        </w:rPr>
        <w:tab/>
      </w:r>
      <w:r w:rsidRPr="00D86A8B">
        <w:rPr>
          <w:rFonts w:ascii="Tahoma" w:hAnsi="Tahoma" w:cs="Tahoma"/>
          <w:lang w:val="en-GB"/>
        </w:rPr>
        <w:tab/>
      </w:r>
      <w:r w:rsidR="000008F8">
        <w:rPr>
          <w:rFonts w:ascii="Tahoma" w:hAnsi="Tahoma" w:cs="Tahoma"/>
          <w:lang w:val="en-GB"/>
        </w:rPr>
        <w:t xml:space="preserve">My name is </w:t>
      </w:r>
      <w:proofErr w:type="spellStart"/>
      <w:r w:rsidR="002B7396">
        <w:rPr>
          <w:rFonts w:ascii="Tahoma" w:hAnsi="Tahoma" w:cs="Tahoma"/>
          <w:lang w:val="en-GB"/>
        </w:rPr>
        <w:t>Riku</w:t>
      </w:r>
      <w:proofErr w:type="spellEnd"/>
      <w:r w:rsidR="002B7396">
        <w:rPr>
          <w:rFonts w:ascii="Tahoma" w:hAnsi="Tahoma" w:cs="Tahoma"/>
          <w:lang w:val="en-GB"/>
        </w:rPr>
        <w:t xml:space="preserve"> </w:t>
      </w:r>
      <w:proofErr w:type="spellStart"/>
      <w:r w:rsidR="002B7396">
        <w:rPr>
          <w:rFonts w:ascii="Tahoma" w:hAnsi="Tahoma" w:cs="Tahoma"/>
          <w:lang w:val="en-GB"/>
        </w:rPr>
        <w:t>Hytönen</w:t>
      </w:r>
      <w:proofErr w:type="spellEnd"/>
      <w:r w:rsidR="000008F8">
        <w:rPr>
          <w:rFonts w:ascii="Tahoma" w:hAnsi="Tahoma" w:cs="Tahoma"/>
          <w:lang w:val="en-GB"/>
        </w:rPr>
        <w:t xml:space="preserve"> and I was </w:t>
      </w:r>
      <w:proofErr w:type="spellStart"/>
      <w:r w:rsidR="000008F8">
        <w:rPr>
          <w:rFonts w:ascii="Tahoma" w:hAnsi="Tahoma" w:cs="Tahoma"/>
          <w:lang w:val="en-GB"/>
        </w:rPr>
        <w:t>Elmeris</w:t>
      </w:r>
      <w:proofErr w:type="spellEnd"/>
      <w:r w:rsidR="000008F8">
        <w:rPr>
          <w:rFonts w:ascii="Tahoma" w:hAnsi="Tahoma" w:cs="Tahoma"/>
          <w:lang w:val="en-GB"/>
        </w:rPr>
        <w:t xml:space="preserve"> teacher in </w:t>
      </w:r>
      <w:proofErr w:type="spellStart"/>
      <w:r w:rsidR="000008F8">
        <w:rPr>
          <w:rFonts w:ascii="Tahoma" w:hAnsi="Tahoma" w:cs="Tahoma"/>
          <w:lang w:val="en-GB"/>
        </w:rPr>
        <w:t>Haaga</w:t>
      </w:r>
      <w:proofErr w:type="spellEnd"/>
      <w:r w:rsidR="000008F8">
        <w:rPr>
          <w:rFonts w:ascii="Tahoma" w:hAnsi="Tahoma" w:cs="Tahoma"/>
          <w:lang w:val="en-GB"/>
        </w:rPr>
        <w:t xml:space="preserve"> </w:t>
      </w:r>
      <w:proofErr w:type="spellStart"/>
      <w:r w:rsidR="000008F8">
        <w:rPr>
          <w:rFonts w:ascii="Tahoma" w:hAnsi="Tahoma" w:cs="Tahoma"/>
          <w:lang w:val="en-GB"/>
        </w:rPr>
        <w:t>Helia</w:t>
      </w:r>
      <w:proofErr w:type="spellEnd"/>
      <w:r w:rsidR="000008F8">
        <w:rPr>
          <w:rFonts w:ascii="Tahoma" w:hAnsi="Tahoma" w:cs="Tahoma"/>
          <w:lang w:val="en-GB"/>
        </w:rPr>
        <w:t xml:space="preserve"> UAS. I highly recommend </w:t>
      </w:r>
      <w:proofErr w:type="spellStart"/>
      <w:r w:rsidR="000008F8">
        <w:rPr>
          <w:rFonts w:ascii="Tahoma" w:hAnsi="Tahoma" w:cs="Tahoma"/>
          <w:lang w:val="en-GB"/>
        </w:rPr>
        <w:t>Elmeri</w:t>
      </w:r>
      <w:proofErr w:type="spellEnd"/>
      <w:r w:rsidR="000008F8">
        <w:rPr>
          <w:rFonts w:ascii="Tahoma" w:hAnsi="Tahoma" w:cs="Tahoma"/>
          <w:lang w:val="en-GB"/>
        </w:rPr>
        <w:t xml:space="preserve"> to MBA studies because </w:t>
      </w:r>
      <w:r w:rsidR="000C75FC">
        <w:rPr>
          <w:rFonts w:ascii="Tahoma" w:hAnsi="Tahoma" w:cs="Tahoma"/>
          <w:lang w:val="en-GB"/>
        </w:rPr>
        <w:t xml:space="preserve">of his </w:t>
      </w:r>
      <w:proofErr w:type="gramStart"/>
      <w:r w:rsidR="000C75FC">
        <w:rPr>
          <w:rFonts w:ascii="Tahoma" w:hAnsi="Tahoma" w:cs="Tahoma"/>
          <w:lang w:val="en-GB"/>
        </w:rPr>
        <w:t>future plans</w:t>
      </w:r>
      <w:proofErr w:type="gramEnd"/>
      <w:r w:rsidR="000C75FC">
        <w:rPr>
          <w:rFonts w:ascii="Tahoma" w:hAnsi="Tahoma" w:cs="Tahoma"/>
          <w:lang w:val="en-GB"/>
        </w:rPr>
        <w:t xml:space="preserve"> as a business owner. He has already started his journey and could highly benefit from MBA. </w:t>
      </w:r>
      <w:proofErr w:type="spellStart"/>
      <w:r w:rsidR="000C75FC">
        <w:rPr>
          <w:rFonts w:ascii="Tahoma" w:hAnsi="Tahoma" w:cs="Tahoma"/>
          <w:lang w:val="en-GB"/>
        </w:rPr>
        <w:t>Elmeri</w:t>
      </w:r>
      <w:proofErr w:type="spellEnd"/>
      <w:r w:rsidR="000C75FC">
        <w:rPr>
          <w:rFonts w:ascii="Tahoma" w:hAnsi="Tahoma" w:cs="Tahoma"/>
          <w:lang w:val="en-GB"/>
        </w:rPr>
        <w:t xml:space="preserve"> speaks fluent English and performed his studies properly with no uncompleted tasks or courses. One of </w:t>
      </w:r>
      <w:proofErr w:type="spellStart"/>
      <w:r w:rsidR="000C75FC">
        <w:rPr>
          <w:rFonts w:ascii="Tahoma" w:hAnsi="Tahoma" w:cs="Tahoma"/>
          <w:lang w:val="en-GB"/>
        </w:rPr>
        <w:t>Elmeris</w:t>
      </w:r>
      <w:proofErr w:type="spellEnd"/>
      <w:r w:rsidR="000C75FC">
        <w:rPr>
          <w:rFonts w:ascii="Tahoma" w:hAnsi="Tahoma" w:cs="Tahoma"/>
          <w:lang w:val="en-GB"/>
        </w:rPr>
        <w:t xml:space="preserve"> best performances during his studies was the </w:t>
      </w:r>
      <w:proofErr w:type="spellStart"/>
      <w:r w:rsidR="000C75FC">
        <w:rPr>
          <w:rFonts w:ascii="Tahoma" w:hAnsi="Tahoma" w:cs="Tahoma"/>
          <w:lang w:val="en-GB"/>
        </w:rPr>
        <w:t>couse</w:t>
      </w:r>
      <w:proofErr w:type="spellEnd"/>
      <w:r w:rsidR="000C75FC">
        <w:rPr>
          <w:rFonts w:ascii="Tahoma" w:hAnsi="Tahoma" w:cs="Tahoma"/>
          <w:lang w:val="en-GB"/>
        </w:rPr>
        <w:t xml:space="preserve"> “Globalization and internationalization</w:t>
      </w:r>
      <w:r w:rsidR="000C07BA">
        <w:rPr>
          <w:rFonts w:ascii="Tahoma" w:hAnsi="Tahoma" w:cs="Tahoma"/>
          <w:lang w:val="en-GB"/>
        </w:rPr>
        <w:t xml:space="preserve">” which indicates that he has the mind to act as a business owner and MBA would truly help him with his future. </w:t>
      </w:r>
      <w:proofErr w:type="spellStart"/>
      <w:r w:rsidR="002B7396">
        <w:rPr>
          <w:rFonts w:ascii="Tahoma" w:hAnsi="Tahoma" w:cs="Tahoma"/>
          <w:lang w:val="en-GB"/>
        </w:rPr>
        <w:t>Elmeri</w:t>
      </w:r>
      <w:proofErr w:type="spellEnd"/>
      <w:r w:rsidR="002B7396">
        <w:rPr>
          <w:rFonts w:ascii="Tahoma" w:hAnsi="Tahoma" w:cs="Tahoma"/>
          <w:lang w:val="en-GB"/>
        </w:rPr>
        <w:t xml:space="preserve"> has also told me about his start up business and how much he would benefit about MBA with running his business. </w:t>
      </w:r>
      <w:r w:rsidR="000C07BA">
        <w:rPr>
          <w:rFonts w:ascii="Tahoma" w:hAnsi="Tahoma" w:cs="Tahoma"/>
          <w:lang w:val="en-GB"/>
        </w:rPr>
        <w:t>Therefore, I think he will do well in MBA studies.</w:t>
      </w:r>
    </w:p>
    <w:p w14:paraId="4DEE25D3" w14:textId="77777777" w:rsidR="00F1345A" w:rsidRPr="00D86A8B" w:rsidRDefault="00F1345A" w:rsidP="00F1345A">
      <w:pPr>
        <w:pStyle w:val="fin"/>
        <w:rPr>
          <w:rFonts w:ascii="Tahoma" w:hAnsi="Tahoma" w:cs="Tahoma"/>
          <w:lang w:val="en-GB"/>
        </w:rPr>
      </w:pPr>
    </w:p>
    <w:p w14:paraId="0974ABFA" w14:textId="77777777" w:rsidR="00F1345A" w:rsidRDefault="00F1345A" w:rsidP="00F1345A">
      <w:pPr>
        <w:pStyle w:val="fin"/>
        <w:rPr>
          <w:rFonts w:ascii="Tahoma" w:hAnsi="Tahoma" w:cs="Tahoma"/>
          <w:lang w:val="en-GB"/>
        </w:rPr>
      </w:pPr>
    </w:p>
    <w:p w14:paraId="5BF65582" w14:textId="77777777" w:rsidR="00F1345A" w:rsidRPr="00D86A8B" w:rsidRDefault="00F1345A" w:rsidP="00F1345A">
      <w:pPr>
        <w:pStyle w:val="fin"/>
        <w:rPr>
          <w:rFonts w:ascii="Tahoma" w:hAnsi="Tahoma" w:cs="Tahoma"/>
          <w:lang w:val="en-GB"/>
        </w:rPr>
      </w:pPr>
    </w:p>
    <w:p w14:paraId="143B4534" w14:textId="77777777" w:rsidR="00F1345A" w:rsidRPr="00D86A8B" w:rsidRDefault="00F1345A" w:rsidP="00F1345A">
      <w:pPr>
        <w:pStyle w:val="fin"/>
        <w:rPr>
          <w:rFonts w:ascii="Tahoma" w:hAnsi="Tahoma" w:cs="Tahoma"/>
          <w:lang w:val="en-GB"/>
        </w:rPr>
      </w:pPr>
    </w:p>
    <w:p w14:paraId="40DAA1B9" w14:textId="77777777" w:rsidR="00F1345A" w:rsidRPr="00D86A8B" w:rsidRDefault="00F1345A" w:rsidP="00F1345A">
      <w:pPr>
        <w:pStyle w:val="fin"/>
        <w:rPr>
          <w:rFonts w:ascii="Tahoma" w:hAnsi="Tahoma" w:cs="Tahoma"/>
        </w:rPr>
      </w:pPr>
      <w:r w:rsidRPr="00D86A8B">
        <w:rPr>
          <w:rFonts w:ascii="Tahoma" w:hAnsi="Tahoma" w:cs="Tahoma"/>
          <w:lang w:val="en-GB"/>
        </w:rPr>
        <w:tab/>
      </w:r>
      <w:r w:rsidRPr="00D86A8B">
        <w:rPr>
          <w:rFonts w:ascii="Tahoma" w:hAnsi="Tahoma" w:cs="Tahoma"/>
          <w:lang w:val="en-GB"/>
        </w:rPr>
        <w:tab/>
      </w:r>
      <w:proofErr w:type="spellStart"/>
      <w:r w:rsidRPr="00D86A8B">
        <w:rPr>
          <w:rFonts w:ascii="Tahoma" w:hAnsi="Tahoma" w:cs="Tahoma"/>
        </w:rPr>
        <w:t>Name</w:t>
      </w:r>
      <w:proofErr w:type="spellEnd"/>
    </w:p>
    <w:p w14:paraId="1E7B1B23" w14:textId="77777777" w:rsidR="00F1345A" w:rsidRPr="00D86A8B" w:rsidRDefault="00F1345A" w:rsidP="00F1345A">
      <w:pPr>
        <w:pStyle w:val="fin"/>
        <w:rPr>
          <w:rFonts w:ascii="Tahoma" w:hAnsi="Tahoma" w:cs="Tahoma"/>
        </w:rPr>
      </w:pPr>
      <w:r w:rsidRPr="00D86A8B">
        <w:rPr>
          <w:rFonts w:ascii="Tahoma" w:hAnsi="Tahoma" w:cs="Tahoma"/>
        </w:rPr>
        <w:tab/>
      </w:r>
      <w:r w:rsidRPr="00D86A8B">
        <w:rPr>
          <w:rFonts w:ascii="Tahoma" w:hAnsi="Tahoma" w:cs="Tahoma"/>
        </w:rPr>
        <w:tab/>
      </w:r>
      <w:proofErr w:type="spellStart"/>
      <w:r w:rsidRPr="00D86A8B">
        <w:rPr>
          <w:rFonts w:ascii="Tahoma" w:hAnsi="Tahoma" w:cs="Tahoma"/>
        </w:rPr>
        <w:t>Title</w:t>
      </w:r>
      <w:proofErr w:type="spellEnd"/>
    </w:p>
    <w:p w14:paraId="73CCDAE3" w14:textId="77777777" w:rsidR="000E4A73" w:rsidRPr="00F1345A" w:rsidRDefault="000E4A73" w:rsidP="00F1345A"/>
    <w:sectPr w:rsidR="000E4A73" w:rsidRPr="00F1345A" w:rsidSect="000E4A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851" w:bottom="567" w:left="1134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29CA" w14:textId="77777777" w:rsidR="00DF5A91" w:rsidRDefault="00DF5A91">
      <w:r>
        <w:separator/>
      </w:r>
    </w:p>
  </w:endnote>
  <w:endnote w:type="continuationSeparator" w:id="0">
    <w:p w14:paraId="630C8B22" w14:textId="77777777" w:rsidR="00DF5A91" w:rsidRDefault="00DF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Calligr BT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93A5" w14:textId="77777777" w:rsidR="002B7396" w:rsidRDefault="002B7396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CDFE" w14:textId="77777777" w:rsidR="002B7396" w:rsidRDefault="002B7396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13A6" w14:textId="77777777" w:rsidR="002B7396" w:rsidRDefault="002B7396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623C" w14:textId="77777777" w:rsidR="00DF5A91" w:rsidRDefault="00DF5A91">
      <w:r>
        <w:separator/>
      </w:r>
    </w:p>
  </w:footnote>
  <w:footnote w:type="continuationSeparator" w:id="0">
    <w:p w14:paraId="0BB8B8C0" w14:textId="77777777" w:rsidR="00DF5A91" w:rsidRDefault="00DF5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4459" w14:textId="77777777" w:rsidR="002B7396" w:rsidRDefault="002B7396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EE1" w14:textId="283E7649" w:rsidR="000E4A73" w:rsidRPr="00B20991" w:rsidRDefault="00F1345A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76672" behindDoc="1" locked="0" layoutInCell="1" allowOverlap="1" wp14:anchorId="4299F95E" wp14:editId="28005567">
          <wp:simplePos x="0" y="0"/>
          <wp:positionH relativeFrom="column">
            <wp:posOffset>-129540</wp:posOffset>
          </wp:positionH>
          <wp:positionV relativeFrom="paragraph">
            <wp:posOffset>-198120</wp:posOffset>
          </wp:positionV>
          <wp:extent cx="1847850" cy="847725"/>
          <wp:effectExtent l="0" t="0" r="0" b="9525"/>
          <wp:wrapThrough wrapText="bothSides">
            <wp:wrapPolygon edited="0">
              <wp:start x="0" y="0"/>
              <wp:lineTo x="0" y="21357"/>
              <wp:lineTo x="21377" y="21357"/>
              <wp:lineTo x="21377" y="0"/>
              <wp:lineTo x="0" y="0"/>
            </wp:wrapPolygon>
          </wp:wrapThrough>
          <wp:docPr id="2" name="Kuva 2" descr="C:\Users\Pohtu\AppData\Local\Microsoft\Windows\Temporary Internet Files\Content.Outlook\UY3NEG35\todistuksiin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htu\AppData\Local\Microsoft\Windows\Temporary Internet Files\Content.Outlook\UY3NEG35\todistuksiin_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>
      <w:rPr>
        <w:rFonts w:ascii="Tahoma" w:hAnsi="Tahoma" w:cs="Tahoma"/>
        <w:b/>
      </w:rPr>
      <w:tab/>
    </w:r>
    <w:r>
      <w:rPr>
        <w:rFonts w:ascii="Tahoma" w:hAnsi="Tahoma" w:cs="Tahoma"/>
        <w:b/>
      </w:rPr>
      <w:tab/>
    </w:r>
    <w:proofErr w:type="spellStart"/>
    <w:r w:rsidR="000008F8" w:rsidRPr="000008F8">
      <w:rPr>
        <w:rFonts w:ascii="Tahoma" w:hAnsi="Tahoma" w:cs="Tahoma"/>
        <w:b/>
        <w:sz w:val="18"/>
        <w:szCs w:val="18"/>
      </w:rPr>
      <w:t>Letter</w:t>
    </w:r>
    <w:proofErr w:type="spellEnd"/>
    <w:r w:rsidR="000008F8" w:rsidRPr="000008F8">
      <w:rPr>
        <w:rFonts w:ascii="Tahoma" w:hAnsi="Tahoma" w:cs="Tahoma"/>
        <w:b/>
        <w:sz w:val="18"/>
        <w:szCs w:val="18"/>
      </w:rPr>
      <w:t xml:space="preserve"> of </w:t>
    </w:r>
    <w:proofErr w:type="spellStart"/>
    <w:r w:rsidR="000008F8" w:rsidRPr="000008F8">
      <w:rPr>
        <w:rFonts w:ascii="Tahoma" w:hAnsi="Tahoma" w:cs="Tahoma"/>
        <w:b/>
        <w:sz w:val="18"/>
        <w:szCs w:val="18"/>
      </w:rPr>
      <w:t>recommendation</w:t>
    </w:r>
    <w:proofErr w:type="spellEnd"/>
    <w:r w:rsidR="000E4A73" w:rsidRPr="002C75D2">
      <w:rPr>
        <w:rFonts w:ascii="Tahoma" w:hAnsi="Tahoma" w:cs="Tahoma"/>
        <w:b/>
      </w:rPr>
      <w:tab/>
    </w:r>
    <w:r w:rsidR="000E4A73">
      <w:rPr>
        <w:rFonts w:ascii="Tahoma" w:hAnsi="Tahoma" w:cs="Tahoma"/>
      </w:rPr>
      <w:tab/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336613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336613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</w:p>
  <w:p w14:paraId="6DC709F9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07D6864E" w14:textId="77777777" w:rsidR="000E4A73" w:rsidRPr="00A33A96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4BEB00BA" w14:textId="77A3697F" w:rsidR="000E4A73" w:rsidRPr="00A33A96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="000008F8">
      <w:rPr>
        <w:rFonts w:ascii="Tahoma" w:hAnsi="Tahoma" w:cs="Tahoma"/>
      </w:rPr>
      <w:t>19.08.2022</w:t>
    </w:r>
  </w:p>
  <w:p w14:paraId="1187C7B9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2105CA1E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7627A66E" w14:textId="77777777"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2228" w14:textId="77777777"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336613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14:paraId="326A506B" w14:textId="77777777" w:rsidR="000E4A73" w:rsidRDefault="000E4A73" w:rsidP="000E4A73">
    <w:pPr>
      <w:pStyle w:val="fin"/>
      <w:rPr>
        <w:rFonts w:ascii="Tahoma" w:hAnsi="Tahoma" w:cs="Tahoma"/>
      </w:rPr>
    </w:pPr>
  </w:p>
  <w:p w14:paraId="339BE453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7E931A9E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14:paraId="6C7110C3" w14:textId="77777777" w:rsidR="000E4A73" w:rsidRDefault="000E4A73" w:rsidP="000E4A73">
    <w:pPr>
      <w:pStyle w:val="fin"/>
      <w:rPr>
        <w:rFonts w:ascii="Tahoma" w:hAnsi="Tahoma" w:cs="Tahoma"/>
      </w:rPr>
    </w:pPr>
  </w:p>
  <w:p w14:paraId="489D024C" w14:textId="77777777" w:rsidR="000E4A73" w:rsidRDefault="000E4A73" w:rsidP="000E4A73">
    <w:pPr>
      <w:pStyle w:val="fin"/>
      <w:rPr>
        <w:rFonts w:ascii="Tahoma" w:hAnsi="Tahoma" w:cs="Tahoma"/>
      </w:rPr>
    </w:pPr>
  </w:p>
  <w:p w14:paraId="4A6E0862" w14:textId="77777777"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C87"/>
    <w:multiLevelType w:val="hybridMultilevel"/>
    <w:tmpl w:val="197C33AA"/>
    <w:lvl w:ilvl="0" w:tplc="040B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C1F30EA"/>
    <w:multiLevelType w:val="hybridMultilevel"/>
    <w:tmpl w:val="0F302B16"/>
    <w:lvl w:ilvl="0" w:tplc="040B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0CDC0A2E"/>
    <w:multiLevelType w:val="hybridMultilevel"/>
    <w:tmpl w:val="5B84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DC458D"/>
    <w:multiLevelType w:val="hybridMultilevel"/>
    <w:tmpl w:val="0100DA2A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2A9D"/>
    <w:multiLevelType w:val="hybridMultilevel"/>
    <w:tmpl w:val="0CC8915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170E1E54"/>
    <w:multiLevelType w:val="hybridMultilevel"/>
    <w:tmpl w:val="84BA6CC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116A9690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7" w15:restartNumberingAfterBreak="0">
    <w:nsid w:val="20F22DBE"/>
    <w:multiLevelType w:val="hybridMultilevel"/>
    <w:tmpl w:val="689C88DC"/>
    <w:lvl w:ilvl="0" w:tplc="3F68C628">
      <w:start w:val="1"/>
      <w:numFmt w:val="decimal"/>
      <w:lvlText w:val="%1.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4423460"/>
    <w:multiLevelType w:val="multilevel"/>
    <w:tmpl w:val="98F09F0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9" w15:restartNumberingAfterBreak="0">
    <w:nsid w:val="25600BF1"/>
    <w:multiLevelType w:val="hybridMultilevel"/>
    <w:tmpl w:val="9EFEE392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0" w15:restartNumberingAfterBreak="0">
    <w:nsid w:val="28091EDD"/>
    <w:multiLevelType w:val="multilevel"/>
    <w:tmpl w:val="84BA6CC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1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A02E6"/>
    <w:multiLevelType w:val="hybridMultilevel"/>
    <w:tmpl w:val="CE30BFCC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626E7000">
      <w:start w:val="1"/>
      <w:numFmt w:val="bullet"/>
      <w:lvlText w:val="o"/>
      <w:lvlJc w:val="left"/>
      <w:pPr>
        <w:tabs>
          <w:tab w:val="num" w:pos="4649"/>
        </w:tabs>
        <w:ind w:left="4649" w:hanging="34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67EEF"/>
    <w:multiLevelType w:val="hybridMultilevel"/>
    <w:tmpl w:val="CE620DAE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A167D24"/>
    <w:multiLevelType w:val="hybridMultilevel"/>
    <w:tmpl w:val="595A2C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CC4527C"/>
    <w:multiLevelType w:val="hybridMultilevel"/>
    <w:tmpl w:val="33406D18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9869C62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2" w15:restartNumberingAfterBreak="0">
    <w:nsid w:val="527C2AB5"/>
    <w:multiLevelType w:val="multilevel"/>
    <w:tmpl w:val="33406D18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3" w15:restartNumberingAfterBreak="0">
    <w:nsid w:val="594D27A8"/>
    <w:multiLevelType w:val="hybridMultilevel"/>
    <w:tmpl w:val="24D20F3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4" w15:restartNumberingAfterBreak="0">
    <w:nsid w:val="6111243E"/>
    <w:multiLevelType w:val="hybridMultilevel"/>
    <w:tmpl w:val="25F8F644"/>
    <w:lvl w:ilvl="0" w:tplc="040B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5" w15:restartNumberingAfterBreak="0">
    <w:nsid w:val="61937FD8"/>
    <w:multiLevelType w:val="hybridMultilevel"/>
    <w:tmpl w:val="98F09F0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40B0003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6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7" w15:restartNumberingAfterBreak="0">
    <w:nsid w:val="665C1903"/>
    <w:multiLevelType w:val="multilevel"/>
    <w:tmpl w:val="7EB6898E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8" w15:restartNumberingAfterBreak="0">
    <w:nsid w:val="708F7378"/>
    <w:multiLevelType w:val="hybridMultilevel"/>
    <w:tmpl w:val="1B92293C"/>
    <w:lvl w:ilvl="0" w:tplc="72D85F9A">
      <w:start w:val="16"/>
      <w:numFmt w:val="bullet"/>
      <w:lvlText w:val="-"/>
      <w:lvlJc w:val="left"/>
      <w:pPr>
        <w:tabs>
          <w:tab w:val="num" w:pos="2892"/>
        </w:tabs>
        <w:ind w:left="2892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29" w15:restartNumberingAfterBreak="0">
    <w:nsid w:val="765C0008"/>
    <w:multiLevelType w:val="hybridMultilevel"/>
    <w:tmpl w:val="A9966364"/>
    <w:lvl w:ilvl="0" w:tplc="A916526E">
      <w:start w:val="1"/>
      <w:numFmt w:val="decimal"/>
      <w:lvlText w:val="%1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E537810"/>
    <w:multiLevelType w:val="hybridMultilevel"/>
    <w:tmpl w:val="7EB6898E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A68CFB02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num w:numId="1" w16cid:durableId="1523742449">
    <w:abstractNumId w:val="4"/>
  </w:num>
  <w:num w:numId="2" w16cid:durableId="1900238793">
    <w:abstractNumId w:val="12"/>
  </w:num>
  <w:num w:numId="3" w16cid:durableId="636301328">
    <w:abstractNumId w:val="30"/>
  </w:num>
  <w:num w:numId="4" w16cid:durableId="578442591">
    <w:abstractNumId w:val="17"/>
  </w:num>
  <w:num w:numId="5" w16cid:durableId="130557072">
    <w:abstractNumId w:val="18"/>
  </w:num>
  <w:num w:numId="6" w16cid:durableId="406535363">
    <w:abstractNumId w:val="20"/>
  </w:num>
  <w:num w:numId="7" w16cid:durableId="715356573">
    <w:abstractNumId w:val="15"/>
  </w:num>
  <w:num w:numId="8" w16cid:durableId="1908303608">
    <w:abstractNumId w:val="13"/>
  </w:num>
  <w:num w:numId="9" w16cid:durableId="1718893002">
    <w:abstractNumId w:val="11"/>
  </w:num>
  <w:num w:numId="10" w16cid:durableId="2082867628">
    <w:abstractNumId w:val="26"/>
  </w:num>
  <w:num w:numId="11" w16cid:durableId="484474556">
    <w:abstractNumId w:val="5"/>
  </w:num>
  <w:num w:numId="12" w16cid:durableId="1128822178">
    <w:abstractNumId w:val="3"/>
  </w:num>
  <w:num w:numId="13" w16cid:durableId="75979857">
    <w:abstractNumId w:val="23"/>
  </w:num>
  <w:num w:numId="14" w16cid:durableId="311914233">
    <w:abstractNumId w:val="16"/>
  </w:num>
  <w:num w:numId="15" w16cid:durableId="1635331361">
    <w:abstractNumId w:val="25"/>
  </w:num>
  <w:num w:numId="16" w16cid:durableId="1902591420">
    <w:abstractNumId w:val="9"/>
  </w:num>
  <w:num w:numId="17" w16cid:durableId="364134596">
    <w:abstractNumId w:val="0"/>
  </w:num>
  <w:num w:numId="18" w16cid:durableId="481964249">
    <w:abstractNumId w:val="28"/>
  </w:num>
  <w:num w:numId="19" w16cid:durableId="1210651859">
    <w:abstractNumId w:val="8"/>
  </w:num>
  <w:num w:numId="20" w16cid:durableId="1814448022">
    <w:abstractNumId w:val="31"/>
  </w:num>
  <w:num w:numId="21" w16cid:durableId="874923706">
    <w:abstractNumId w:val="27"/>
  </w:num>
  <w:num w:numId="22" w16cid:durableId="1088429510">
    <w:abstractNumId w:val="21"/>
  </w:num>
  <w:num w:numId="23" w16cid:durableId="1355233004">
    <w:abstractNumId w:val="22"/>
  </w:num>
  <w:num w:numId="24" w16cid:durableId="1792551186">
    <w:abstractNumId w:val="6"/>
  </w:num>
  <w:num w:numId="25" w16cid:durableId="1811943803">
    <w:abstractNumId w:val="10"/>
  </w:num>
  <w:num w:numId="26" w16cid:durableId="1699353275">
    <w:abstractNumId w:val="14"/>
  </w:num>
  <w:num w:numId="27" w16cid:durableId="5658383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78427155">
    <w:abstractNumId w:val="7"/>
  </w:num>
  <w:num w:numId="29" w16cid:durableId="1692148967">
    <w:abstractNumId w:val="29"/>
  </w:num>
  <w:num w:numId="30" w16cid:durableId="1262952064">
    <w:abstractNumId w:val="19"/>
  </w:num>
  <w:num w:numId="31" w16cid:durableId="1582832424">
    <w:abstractNumId w:val="24"/>
  </w:num>
  <w:num w:numId="32" w16cid:durableId="88356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F8"/>
    <w:rsid w:val="000008F8"/>
    <w:rsid w:val="00026426"/>
    <w:rsid w:val="00027FE9"/>
    <w:rsid w:val="00031324"/>
    <w:rsid w:val="000347FE"/>
    <w:rsid w:val="000371F7"/>
    <w:rsid w:val="000378CA"/>
    <w:rsid w:val="00040200"/>
    <w:rsid w:val="000446EF"/>
    <w:rsid w:val="00061491"/>
    <w:rsid w:val="000643FF"/>
    <w:rsid w:val="0008125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07BA"/>
    <w:rsid w:val="000C2B61"/>
    <w:rsid w:val="000C3E15"/>
    <w:rsid w:val="000C509A"/>
    <w:rsid w:val="000C75FC"/>
    <w:rsid w:val="000D7DE1"/>
    <w:rsid w:val="000E4A73"/>
    <w:rsid w:val="000E783F"/>
    <w:rsid w:val="000F0406"/>
    <w:rsid w:val="001133CF"/>
    <w:rsid w:val="00114FA4"/>
    <w:rsid w:val="001317FC"/>
    <w:rsid w:val="001411FB"/>
    <w:rsid w:val="0014602E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C3236"/>
    <w:rsid w:val="001C592E"/>
    <w:rsid w:val="001C5CE5"/>
    <w:rsid w:val="001C6FB7"/>
    <w:rsid w:val="001C7724"/>
    <w:rsid w:val="001D6EE8"/>
    <w:rsid w:val="001D75A3"/>
    <w:rsid w:val="001E6CB6"/>
    <w:rsid w:val="001E7886"/>
    <w:rsid w:val="001F00D4"/>
    <w:rsid w:val="001F1E6E"/>
    <w:rsid w:val="001F7324"/>
    <w:rsid w:val="00210D56"/>
    <w:rsid w:val="00211173"/>
    <w:rsid w:val="002151B4"/>
    <w:rsid w:val="00215AE2"/>
    <w:rsid w:val="002161A1"/>
    <w:rsid w:val="00220E61"/>
    <w:rsid w:val="002254E5"/>
    <w:rsid w:val="00230851"/>
    <w:rsid w:val="002356FC"/>
    <w:rsid w:val="002447C0"/>
    <w:rsid w:val="00254E99"/>
    <w:rsid w:val="00257408"/>
    <w:rsid w:val="0026107A"/>
    <w:rsid w:val="00261E94"/>
    <w:rsid w:val="0026261D"/>
    <w:rsid w:val="002626AE"/>
    <w:rsid w:val="002633DD"/>
    <w:rsid w:val="00263BD5"/>
    <w:rsid w:val="002665C6"/>
    <w:rsid w:val="002733F1"/>
    <w:rsid w:val="00284B8B"/>
    <w:rsid w:val="002938E2"/>
    <w:rsid w:val="002A20AA"/>
    <w:rsid w:val="002A34AD"/>
    <w:rsid w:val="002B0A9C"/>
    <w:rsid w:val="002B1D98"/>
    <w:rsid w:val="002B2CFA"/>
    <w:rsid w:val="002B7396"/>
    <w:rsid w:val="002C2FCB"/>
    <w:rsid w:val="002C345D"/>
    <w:rsid w:val="002C75D2"/>
    <w:rsid w:val="002D4430"/>
    <w:rsid w:val="002E0F18"/>
    <w:rsid w:val="002E4873"/>
    <w:rsid w:val="002F7379"/>
    <w:rsid w:val="00305C0F"/>
    <w:rsid w:val="003133C3"/>
    <w:rsid w:val="003336F6"/>
    <w:rsid w:val="0033425A"/>
    <w:rsid w:val="00336613"/>
    <w:rsid w:val="003414F7"/>
    <w:rsid w:val="00347650"/>
    <w:rsid w:val="00362D4A"/>
    <w:rsid w:val="003641D9"/>
    <w:rsid w:val="00373F3F"/>
    <w:rsid w:val="00374B80"/>
    <w:rsid w:val="003761AA"/>
    <w:rsid w:val="0037690F"/>
    <w:rsid w:val="00381FBF"/>
    <w:rsid w:val="0038596B"/>
    <w:rsid w:val="00386743"/>
    <w:rsid w:val="0039250C"/>
    <w:rsid w:val="003B6E49"/>
    <w:rsid w:val="003B7121"/>
    <w:rsid w:val="003C0CA0"/>
    <w:rsid w:val="003C2681"/>
    <w:rsid w:val="003C2C10"/>
    <w:rsid w:val="003C4E9E"/>
    <w:rsid w:val="003C50C6"/>
    <w:rsid w:val="003C6E91"/>
    <w:rsid w:val="003E28AA"/>
    <w:rsid w:val="00402843"/>
    <w:rsid w:val="00403F70"/>
    <w:rsid w:val="004055E5"/>
    <w:rsid w:val="00415092"/>
    <w:rsid w:val="0041761F"/>
    <w:rsid w:val="00422BB0"/>
    <w:rsid w:val="00444C36"/>
    <w:rsid w:val="00464C23"/>
    <w:rsid w:val="00472493"/>
    <w:rsid w:val="004847C5"/>
    <w:rsid w:val="00497991"/>
    <w:rsid w:val="004979EB"/>
    <w:rsid w:val="004A4618"/>
    <w:rsid w:val="004B5DBD"/>
    <w:rsid w:val="004C2DC8"/>
    <w:rsid w:val="004D2785"/>
    <w:rsid w:val="004D5513"/>
    <w:rsid w:val="004D6948"/>
    <w:rsid w:val="004E7183"/>
    <w:rsid w:val="004E73DD"/>
    <w:rsid w:val="004F59E1"/>
    <w:rsid w:val="00503BD9"/>
    <w:rsid w:val="00517657"/>
    <w:rsid w:val="005179F3"/>
    <w:rsid w:val="00523C65"/>
    <w:rsid w:val="00533B0E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90457"/>
    <w:rsid w:val="00591373"/>
    <w:rsid w:val="00593955"/>
    <w:rsid w:val="005A1F58"/>
    <w:rsid w:val="005A304B"/>
    <w:rsid w:val="005A5972"/>
    <w:rsid w:val="005B50C3"/>
    <w:rsid w:val="005C00DE"/>
    <w:rsid w:val="005C0602"/>
    <w:rsid w:val="005D2523"/>
    <w:rsid w:val="005D4491"/>
    <w:rsid w:val="005E2F50"/>
    <w:rsid w:val="006125A6"/>
    <w:rsid w:val="00645F87"/>
    <w:rsid w:val="00657B54"/>
    <w:rsid w:val="00666166"/>
    <w:rsid w:val="006703F9"/>
    <w:rsid w:val="006807FE"/>
    <w:rsid w:val="00680886"/>
    <w:rsid w:val="00681AD8"/>
    <w:rsid w:val="00681E71"/>
    <w:rsid w:val="00682B0E"/>
    <w:rsid w:val="006A3AB2"/>
    <w:rsid w:val="006A3D96"/>
    <w:rsid w:val="006A755C"/>
    <w:rsid w:val="006B35AA"/>
    <w:rsid w:val="006B3EDD"/>
    <w:rsid w:val="006C1295"/>
    <w:rsid w:val="006C2A17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3B93"/>
    <w:rsid w:val="007275B5"/>
    <w:rsid w:val="00737B7C"/>
    <w:rsid w:val="0074656F"/>
    <w:rsid w:val="00757EE1"/>
    <w:rsid w:val="00764B06"/>
    <w:rsid w:val="007767A4"/>
    <w:rsid w:val="00784A67"/>
    <w:rsid w:val="00791AC7"/>
    <w:rsid w:val="00795C25"/>
    <w:rsid w:val="007B2429"/>
    <w:rsid w:val="007D48C2"/>
    <w:rsid w:val="007D525F"/>
    <w:rsid w:val="007E5FE7"/>
    <w:rsid w:val="007F3EAF"/>
    <w:rsid w:val="007F462A"/>
    <w:rsid w:val="007F4952"/>
    <w:rsid w:val="007F5310"/>
    <w:rsid w:val="008213A8"/>
    <w:rsid w:val="008226FA"/>
    <w:rsid w:val="008366E1"/>
    <w:rsid w:val="00847ED3"/>
    <w:rsid w:val="00851655"/>
    <w:rsid w:val="00855EB3"/>
    <w:rsid w:val="00860AE9"/>
    <w:rsid w:val="0086509D"/>
    <w:rsid w:val="00871C58"/>
    <w:rsid w:val="008749BF"/>
    <w:rsid w:val="008972E1"/>
    <w:rsid w:val="008E014C"/>
    <w:rsid w:val="008E0B48"/>
    <w:rsid w:val="008E52A4"/>
    <w:rsid w:val="008E6AB8"/>
    <w:rsid w:val="008F413A"/>
    <w:rsid w:val="009110BB"/>
    <w:rsid w:val="0091783D"/>
    <w:rsid w:val="00927EC7"/>
    <w:rsid w:val="00932FCA"/>
    <w:rsid w:val="00943103"/>
    <w:rsid w:val="009433F9"/>
    <w:rsid w:val="0094520C"/>
    <w:rsid w:val="009578CC"/>
    <w:rsid w:val="00971137"/>
    <w:rsid w:val="0097502C"/>
    <w:rsid w:val="009B3D00"/>
    <w:rsid w:val="009C1B54"/>
    <w:rsid w:val="009C5B97"/>
    <w:rsid w:val="009D1219"/>
    <w:rsid w:val="009E0660"/>
    <w:rsid w:val="009E0DA4"/>
    <w:rsid w:val="009E20A4"/>
    <w:rsid w:val="009E7F62"/>
    <w:rsid w:val="009F1729"/>
    <w:rsid w:val="009F2939"/>
    <w:rsid w:val="00A02560"/>
    <w:rsid w:val="00A030DA"/>
    <w:rsid w:val="00A1722E"/>
    <w:rsid w:val="00A2600C"/>
    <w:rsid w:val="00A30BD0"/>
    <w:rsid w:val="00A33046"/>
    <w:rsid w:val="00A33A96"/>
    <w:rsid w:val="00A34D7B"/>
    <w:rsid w:val="00A37E9D"/>
    <w:rsid w:val="00A40269"/>
    <w:rsid w:val="00A4246C"/>
    <w:rsid w:val="00A46C8E"/>
    <w:rsid w:val="00A500FA"/>
    <w:rsid w:val="00A600FF"/>
    <w:rsid w:val="00A76D05"/>
    <w:rsid w:val="00A8492D"/>
    <w:rsid w:val="00A87338"/>
    <w:rsid w:val="00A9717A"/>
    <w:rsid w:val="00A9727D"/>
    <w:rsid w:val="00AA1222"/>
    <w:rsid w:val="00AA5D9C"/>
    <w:rsid w:val="00AC1655"/>
    <w:rsid w:val="00AD6BD2"/>
    <w:rsid w:val="00AE14CE"/>
    <w:rsid w:val="00AF269C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55DC4"/>
    <w:rsid w:val="00B55F3B"/>
    <w:rsid w:val="00B5645D"/>
    <w:rsid w:val="00B6096F"/>
    <w:rsid w:val="00B721B7"/>
    <w:rsid w:val="00B73476"/>
    <w:rsid w:val="00B8220C"/>
    <w:rsid w:val="00B83033"/>
    <w:rsid w:val="00B96B80"/>
    <w:rsid w:val="00BB3BBD"/>
    <w:rsid w:val="00BC7D8B"/>
    <w:rsid w:val="00BD0CBC"/>
    <w:rsid w:val="00BD1E30"/>
    <w:rsid w:val="00BE3C8B"/>
    <w:rsid w:val="00BF3FC4"/>
    <w:rsid w:val="00BF5169"/>
    <w:rsid w:val="00C007CB"/>
    <w:rsid w:val="00C05213"/>
    <w:rsid w:val="00C1303F"/>
    <w:rsid w:val="00C25D93"/>
    <w:rsid w:val="00C31F9D"/>
    <w:rsid w:val="00C32F8A"/>
    <w:rsid w:val="00C34FD7"/>
    <w:rsid w:val="00C35234"/>
    <w:rsid w:val="00C72DF4"/>
    <w:rsid w:val="00C76DC7"/>
    <w:rsid w:val="00C80F9E"/>
    <w:rsid w:val="00C85AE3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75C9"/>
    <w:rsid w:val="00D11174"/>
    <w:rsid w:val="00D13954"/>
    <w:rsid w:val="00D30E85"/>
    <w:rsid w:val="00D3168F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6A1F"/>
    <w:rsid w:val="00DA20B4"/>
    <w:rsid w:val="00DA227C"/>
    <w:rsid w:val="00DB7EE2"/>
    <w:rsid w:val="00DC10C9"/>
    <w:rsid w:val="00DE50FF"/>
    <w:rsid w:val="00DE5C9E"/>
    <w:rsid w:val="00DF0EE5"/>
    <w:rsid w:val="00DF5A91"/>
    <w:rsid w:val="00DF7074"/>
    <w:rsid w:val="00E0408B"/>
    <w:rsid w:val="00E134AC"/>
    <w:rsid w:val="00E17B93"/>
    <w:rsid w:val="00E31707"/>
    <w:rsid w:val="00E35C59"/>
    <w:rsid w:val="00E41F3C"/>
    <w:rsid w:val="00E45797"/>
    <w:rsid w:val="00E50745"/>
    <w:rsid w:val="00E53687"/>
    <w:rsid w:val="00E542A9"/>
    <w:rsid w:val="00E60EC0"/>
    <w:rsid w:val="00E63121"/>
    <w:rsid w:val="00E71FB6"/>
    <w:rsid w:val="00E72D3E"/>
    <w:rsid w:val="00E811E7"/>
    <w:rsid w:val="00E85213"/>
    <w:rsid w:val="00E8650F"/>
    <w:rsid w:val="00E869EC"/>
    <w:rsid w:val="00EA2A2C"/>
    <w:rsid w:val="00EB1756"/>
    <w:rsid w:val="00EB1799"/>
    <w:rsid w:val="00EB1FCB"/>
    <w:rsid w:val="00EC6E83"/>
    <w:rsid w:val="00ED5F17"/>
    <w:rsid w:val="00EE26BF"/>
    <w:rsid w:val="00EF30EA"/>
    <w:rsid w:val="00EF7F96"/>
    <w:rsid w:val="00F00488"/>
    <w:rsid w:val="00F13412"/>
    <w:rsid w:val="00F1345A"/>
    <w:rsid w:val="00F234EC"/>
    <w:rsid w:val="00F32F8C"/>
    <w:rsid w:val="00F3342A"/>
    <w:rsid w:val="00F34E7C"/>
    <w:rsid w:val="00F42482"/>
    <w:rsid w:val="00F447C5"/>
    <w:rsid w:val="00F460C5"/>
    <w:rsid w:val="00F50F28"/>
    <w:rsid w:val="00F53242"/>
    <w:rsid w:val="00F60E98"/>
    <w:rsid w:val="00F652EF"/>
    <w:rsid w:val="00F741DC"/>
    <w:rsid w:val="00F9339B"/>
    <w:rsid w:val="00F94951"/>
    <w:rsid w:val="00FA6BDD"/>
    <w:rsid w:val="00FB28E2"/>
    <w:rsid w:val="00FB7D70"/>
    <w:rsid w:val="00FD61C0"/>
    <w:rsid w:val="00FD6646"/>
    <w:rsid w:val="00FF0C27"/>
    <w:rsid w:val="00FF5E7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3F9743"/>
  <w14:defaultImageDpi w14:val="0"/>
  <w15:docId w15:val="{A20B68AB-6E94-5D4A-A678-37ED4AD7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Otsikko1">
    <w:name w:val="heading 1"/>
    <w:basedOn w:val="Normaali"/>
    <w:next w:val="Normaali"/>
    <w:link w:val="Otsikko1Char"/>
    <w:uiPriority w:val="99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Otsikko2">
    <w:name w:val="heading 2"/>
    <w:basedOn w:val="Normaali"/>
    <w:next w:val="Normaali"/>
    <w:link w:val="Otsikko2Char"/>
    <w:uiPriority w:val="99"/>
    <w:qFormat/>
    <w:pPr>
      <w:keepNext/>
      <w:tabs>
        <w:tab w:val="left" w:pos="426"/>
      </w:tabs>
      <w:outlineLvl w:val="1"/>
    </w:pPr>
    <w:rPr>
      <w:rFonts w:ascii="ZapfCalligr BT" w:hAnsi="ZapfCalligr BT" w:cs="ZapfCalligr BT"/>
      <w:sz w:val="24"/>
      <w:szCs w:val="24"/>
    </w:rPr>
  </w:style>
  <w:style w:type="paragraph" w:styleId="Otsikko3">
    <w:name w:val="heading 3"/>
    <w:basedOn w:val="Normaali"/>
    <w:next w:val="Normaali"/>
    <w:link w:val="Otsikko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Otsikko2Char">
    <w:name w:val="Otsikko 2 Char"/>
    <w:basedOn w:val="Kappaleenoletusfontti"/>
    <w:link w:val="Otsikk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Otsikko3Char">
    <w:name w:val="Otsikko 3 Char"/>
    <w:basedOn w:val="Kappaleenoletusfontti"/>
    <w:link w:val="Otsikk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Leipteksti">
    <w:name w:val="Body Text"/>
    <w:basedOn w:val="Normaali"/>
    <w:link w:val="LeiptekstiChar"/>
    <w:uiPriority w:val="99"/>
    <w:rPr>
      <w:rFonts w:ascii="Arial" w:hAnsi="Arial" w:cs="Arial"/>
      <w:sz w:val="18"/>
      <w:szCs w:val="18"/>
    </w:rPr>
  </w:style>
  <w:style w:type="character" w:customStyle="1" w:styleId="LeiptekstiChar">
    <w:name w:val="Leipäteksti Char"/>
    <w:basedOn w:val="Kappaleenoletusfontti"/>
    <w:link w:val="Leipteksti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ali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Leipteksti2">
    <w:name w:val="Body Text 2"/>
    <w:basedOn w:val="Normaali"/>
    <w:link w:val="Leipteksti2Char"/>
    <w:uiPriority w:val="99"/>
    <w:pPr>
      <w:ind w:left="720"/>
    </w:pPr>
    <w:rPr>
      <w:lang w:eastAsia="fi-FI"/>
    </w:rPr>
  </w:style>
  <w:style w:type="character" w:customStyle="1" w:styleId="Leipteksti2Char">
    <w:name w:val="Leipäteksti 2 Char"/>
    <w:basedOn w:val="Kappaleenoletusfontti"/>
    <w:link w:val="Leipteksti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Yltunniste">
    <w:name w:val="header"/>
    <w:basedOn w:val="Normaali"/>
    <w:link w:val="Yltunniste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YltunnisteChar">
    <w:name w:val="Ylätunniste Char"/>
    <w:basedOn w:val="Kappaleenoletusfontti"/>
    <w:link w:val="Yltunniste"/>
    <w:uiPriority w:val="99"/>
    <w:locked/>
    <w:rPr>
      <w:rFonts w:cs="Times New Roman"/>
      <w:sz w:val="20"/>
      <w:szCs w:val="20"/>
      <w:lang w:val="x-none" w:eastAsia="en-US"/>
    </w:rPr>
  </w:style>
  <w:style w:type="paragraph" w:styleId="Alatunniste">
    <w:name w:val="footer"/>
    <w:basedOn w:val="Normaali"/>
    <w:link w:val="AlatunnisteChar"/>
    <w:uiPriority w:val="99"/>
    <w:pPr>
      <w:tabs>
        <w:tab w:val="center" w:pos="4153"/>
        <w:tab w:val="right" w:pos="830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Sivunumero">
    <w:name w:val="page number"/>
    <w:basedOn w:val="Kappaleenoletusfontti"/>
    <w:uiPriority w:val="99"/>
    <w:rPr>
      <w:rFonts w:cs="Times New Roman"/>
    </w:rPr>
  </w:style>
  <w:style w:type="paragraph" w:styleId="Seliteteksti">
    <w:name w:val="Balloon Text"/>
    <w:basedOn w:val="Normaali"/>
    <w:link w:val="Seliteteksti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Sisennettyleipteksti3">
    <w:name w:val="Body Text Indent 3"/>
    <w:basedOn w:val="Normaali"/>
    <w:link w:val="Sisennettyleipteksti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Sisennettyleipteksti2">
    <w:name w:val="Body Text Indent 2"/>
    <w:basedOn w:val="Normaali"/>
    <w:link w:val="Sisennettyleipteksti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ivmr">
    <w:name w:val="Date"/>
    <w:basedOn w:val="Normaali"/>
    <w:next w:val="Normaali"/>
    <w:link w:val="PivmrChar"/>
    <w:uiPriority w:val="99"/>
    <w:rsid w:val="001D6EE8"/>
  </w:style>
  <w:style w:type="character" w:customStyle="1" w:styleId="PivmrChar">
    <w:name w:val="Päivämäärä Char"/>
    <w:basedOn w:val="Kappaleenoletusfontti"/>
    <w:link w:val="Pivm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ali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ki">
    <w:name w:val="Hyperlink"/>
    <w:basedOn w:val="Kappaleenoletusfontti"/>
    <w:uiPriority w:val="99"/>
    <w:rsid w:val="00C34FD7"/>
    <w:rPr>
      <w:rFonts w:cs="Times New Roman"/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Vaintekstin">
    <w:name w:val="Plain Text"/>
    <w:basedOn w:val="Normaali"/>
    <w:link w:val="Vaintekstin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aliWWW">
    <w:name w:val="Normal (Web)"/>
    <w:basedOn w:val="Normaali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meripuranen/Downloads/Document%20Standard%20with%20logo%20-%20unofficial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92212DB4F8080469F797799932D40ED" ma:contentTypeVersion="2" ma:contentTypeDescription="Luo uusi asiakirja." ma:contentTypeScope="" ma:versionID="f3bb7a275edb6306c507dedd25c402c7">
  <xsd:schema xmlns:xsd="http://www.w3.org/2001/XMLSchema" xmlns:xs="http://www.w3.org/2001/XMLSchema" xmlns:p="http://schemas.microsoft.com/office/2006/metadata/properties" xmlns:ns2="3382e422-8501-4d68-be8c-c463c7b97596" targetNamespace="http://schemas.microsoft.com/office/2006/metadata/properties" ma:root="true" ma:fieldsID="6d93ce36d0423dcd64ce1edb7e6c70b9" ns2:_="">
    <xsd:import namespace="3382e422-8501-4d68-be8c-c463c7b97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2e422-8501-4d68-be8c-c463c7b97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41FD6-D063-4659-A916-1CE1C1A44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2e422-8501-4d68-be8c-c463c7b97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EAB6F-2F22-4143-B39A-B52564C7D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Standard with logo - unofficial.dotx</Template>
  <TotalTime>16</TotalTime>
  <Pages>1</Pages>
  <Words>89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Haaga-Helia</vt:lpstr>
      <vt:lpstr>Haaga-Helia</vt:lpstr>
    </vt:vector>
  </TitlesOfParts>
  <Company>HELIA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</dc:title>
  <dc:creator>Microsoft Office User</dc:creator>
  <cp:lastModifiedBy>Elmeri Puranen</cp:lastModifiedBy>
  <cp:revision>2</cp:revision>
  <cp:lastPrinted>2015-08-04T05:47:00Z</cp:lastPrinted>
  <dcterms:created xsi:type="dcterms:W3CDTF">2022-08-19T08:18:00Z</dcterms:created>
  <dcterms:modified xsi:type="dcterms:W3CDTF">2022-08-23T12:20:00Z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0x010100592212DB4F8080469F797799932D40ED</vt:lpwstr>
  </property>
  <property fmtid="{D5CDD505-2E9C-101B-9397-08002B2CF9AE}" pid="3" name="TemplateUrl">
    <vt:lpwstr/>
  </property>
  <property fmtid="{D5CDD505-2E9C-101B-9397-08002B2CF9AE}" pid="4" name="Order">
    <vt:r8>5700</vt:r8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